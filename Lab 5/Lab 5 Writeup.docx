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6C" w:rsidRDefault="0050586C" w:rsidP="003A5841">
      <w:pPr>
        <w:pStyle w:val="Title"/>
        <w:jc w:val="center"/>
      </w:pPr>
      <w:r>
        <w:t>Quang Nguyen</w:t>
      </w:r>
    </w:p>
    <w:p w:rsidR="003A5841" w:rsidRDefault="0050586C" w:rsidP="003A5841">
      <w:pPr>
        <w:pStyle w:val="Title"/>
        <w:jc w:val="center"/>
      </w:pPr>
      <w:r>
        <w:t>CPE 409</w:t>
      </w:r>
      <w:r w:rsidR="003A5841">
        <w:t xml:space="preserve"> Lab </w:t>
      </w:r>
    </w:p>
    <w:p w:rsidR="003A5841" w:rsidRPr="003A5841" w:rsidRDefault="003A5841" w:rsidP="003A5841">
      <w:pPr>
        <w:pStyle w:val="Heading1"/>
      </w:pPr>
      <w:r>
        <w:t>Goals</w:t>
      </w:r>
    </w:p>
    <w:p w:rsidR="003A5841" w:rsidRDefault="003A5841" w:rsidP="003A5841">
      <w:pPr>
        <w:pStyle w:val="Heading1"/>
      </w:pPr>
      <w:r>
        <w:t>Equipment used</w:t>
      </w:r>
    </w:p>
    <w:p w:rsidR="003A5841" w:rsidRDefault="003A5841" w:rsidP="003A5841">
      <w:pPr>
        <w:pStyle w:val="Heading1"/>
      </w:pPr>
      <w:r>
        <w:t xml:space="preserve">Design Specifications </w:t>
      </w:r>
    </w:p>
    <w:p w:rsidR="003A5841" w:rsidRDefault="003A5841" w:rsidP="003A5841">
      <w:pPr>
        <w:pStyle w:val="Heading1"/>
      </w:pPr>
      <w:r>
        <w:t>Design</w:t>
      </w:r>
    </w:p>
    <w:p w:rsidR="003A5841" w:rsidRDefault="003A5841" w:rsidP="003A5841">
      <w:pPr>
        <w:pStyle w:val="Heading1"/>
      </w:pPr>
      <w:r>
        <w:t>Verification</w:t>
      </w:r>
    </w:p>
    <w:p w:rsidR="00406F32" w:rsidRDefault="00406F32" w:rsidP="00406F32">
      <w:pPr>
        <w:pStyle w:val="Heading3"/>
      </w:pPr>
      <w:r>
        <w:t>Part 1</w:t>
      </w:r>
    </w:p>
    <w:p w:rsidR="00406F32" w:rsidRPr="00406F32" w:rsidRDefault="00406F32" w:rsidP="00406F32">
      <w:r>
        <w:t>Result of 255 * 255 = 65025</w:t>
      </w:r>
    </w:p>
    <w:p w:rsidR="00406F32" w:rsidRDefault="00406F32" w:rsidP="00406F32">
      <w:r>
        <w:t xml:space="preserve">Result of Timer 1 with a </w:t>
      </w:r>
      <w:proofErr w:type="spellStart"/>
      <w:r>
        <w:t>prescaler</w:t>
      </w:r>
      <w:proofErr w:type="spellEnd"/>
      <w:r>
        <w:t xml:space="preserve"> of 1 was 2833</w:t>
      </w:r>
    </w:p>
    <w:p w:rsidR="00406F32" w:rsidRDefault="00406F32" w:rsidP="00406F32">
      <w:r w:rsidRPr="00406F32">
        <w:t>0.0625 us</w:t>
      </w:r>
      <w:r>
        <w:t xml:space="preserve"> * </w:t>
      </w:r>
      <w:proofErr w:type="gramStart"/>
      <w:r>
        <w:t>2833  =</w:t>
      </w:r>
      <w:proofErr w:type="gramEnd"/>
      <w:r>
        <w:t xml:space="preserve"> 177.06 us or 0.17706 </w:t>
      </w:r>
      <w:proofErr w:type="spellStart"/>
      <w:r>
        <w:t>ms</w:t>
      </w:r>
      <w:proofErr w:type="spellEnd"/>
    </w:p>
    <w:p w:rsidR="00406F32" w:rsidRDefault="00406F32" w:rsidP="00406F32">
      <w:r>
        <w:rPr>
          <w:noProof/>
        </w:rPr>
        <w:drawing>
          <wp:inline distT="0" distB="0" distL="0" distR="0" wp14:anchorId="3E9FD39F" wp14:editId="3C60ECF8">
            <wp:extent cx="5943600" cy="316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32" w:rsidRDefault="00406F32" w:rsidP="00406F32">
      <w:pPr>
        <w:pStyle w:val="Heading3"/>
      </w:pPr>
      <w:r>
        <w:t>Part 2</w:t>
      </w:r>
    </w:p>
    <w:p w:rsidR="00406F32" w:rsidRDefault="00262B60" w:rsidP="00406F32">
      <w:r>
        <w:rPr>
          <w:noProof/>
        </w:rPr>
        <w:drawing>
          <wp:inline distT="0" distB="0" distL="0" distR="0" wp14:anchorId="7150B7A7" wp14:editId="275F46AC">
            <wp:extent cx="5943600" cy="1038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0" w:rsidRDefault="00262B60" w:rsidP="00406F32">
      <w:r>
        <w:rPr>
          <w:noProof/>
        </w:rPr>
        <w:drawing>
          <wp:inline distT="0" distB="0" distL="0" distR="0" wp14:anchorId="4E31A6BB" wp14:editId="5F050866">
            <wp:extent cx="58197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0" w:rsidRDefault="001F6F30" w:rsidP="001F6F30">
      <w:pPr>
        <w:pStyle w:val="Heading3"/>
      </w:pPr>
      <w:r>
        <w:t>Part 2 with division</w:t>
      </w:r>
    </w:p>
    <w:p w:rsidR="001F6F30" w:rsidRDefault="001F6F30" w:rsidP="001F6F30">
      <w:r>
        <w:t>Op1 = 85, Op2 = 14</w:t>
      </w:r>
      <w:bookmarkStart w:id="0" w:name="_GoBack"/>
      <w:bookmarkEnd w:id="0"/>
    </w:p>
    <w:p w:rsidR="001F6F30" w:rsidRDefault="001F6F30" w:rsidP="001F6F30">
      <w:r>
        <w:rPr>
          <w:noProof/>
        </w:rPr>
        <w:lastRenderedPageBreak/>
        <w:drawing>
          <wp:inline distT="0" distB="0" distL="0" distR="0" wp14:anchorId="26C9C3AF" wp14:editId="26463273">
            <wp:extent cx="58102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0" w:rsidRDefault="001F6F30" w:rsidP="001F6F30">
      <w:r>
        <w:rPr>
          <w:noProof/>
        </w:rPr>
        <w:drawing>
          <wp:inline distT="0" distB="0" distL="0" distR="0" wp14:anchorId="0BDAC67B" wp14:editId="22540AB5">
            <wp:extent cx="59436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1F" w:rsidRDefault="00A5091F" w:rsidP="001F6F30"/>
    <w:p w:rsidR="00A5091F" w:rsidRDefault="00A5091F" w:rsidP="001F6F30">
      <w:r>
        <w:t>Part 3.</w:t>
      </w:r>
    </w:p>
    <w:p w:rsidR="00A5091F" w:rsidRDefault="00A5091F" w:rsidP="001F6F30"/>
    <w:p w:rsidR="00A5091F" w:rsidRDefault="00A5091F" w:rsidP="001F6F30">
      <w:r>
        <w:t>Q16.16 multiplication</w:t>
      </w:r>
    </w:p>
    <w:p w:rsidR="00A5091F" w:rsidRDefault="00A5091F" w:rsidP="001F6F30">
      <w:r>
        <w:rPr>
          <w:noProof/>
        </w:rPr>
        <w:drawing>
          <wp:inline distT="0" distB="0" distL="0" distR="0" wp14:anchorId="5FA4217A" wp14:editId="222079EA">
            <wp:extent cx="5943600" cy="347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1F" w:rsidRDefault="00A5091F" w:rsidP="001F6F30"/>
    <w:p w:rsidR="00F12264" w:rsidRDefault="00F12264" w:rsidP="001F6F30">
      <w:r>
        <w:t>Q15.16 Addition</w:t>
      </w:r>
    </w:p>
    <w:p w:rsidR="00F12264" w:rsidRDefault="0069361D" w:rsidP="001F6F30">
      <w:r>
        <w:rPr>
          <w:noProof/>
        </w:rPr>
        <w:drawing>
          <wp:inline distT="0" distB="0" distL="0" distR="0" wp14:anchorId="559F0B8B" wp14:editId="130FB849">
            <wp:extent cx="5943600" cy="324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1D" w:rsidRDefault="0069361D" w:rsidP="001F6F30"/>
    <w:p w:rsidR="0069361D" w:rsidRDefault="0069361D" w:rsidP="001F6F30">
      <w:r>
        <w:t>Float addition</w:t>
      </w:r>
    </w:p>
    <w:p w:rsidR="0069361D" w:rsidRDefault="0069361D" w:rsidP="001F6F30">
      <w:r>
        <w:rPr>
          <w:noProof/>
        </w:rPr>
        <w:drawing>
          <wp:inline distT="0" distB="0" distL="0" distR="0" wp14:anchorId="53278EE9" wp14:editId="10FBE0DB">
            <wp:extent cx="5943600" cy="321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1D" w:rsidRDefault="0069361D" w:rsidP="001F6F30"/>
    <w:p w:rsidR="00F12264" w:rsidRDefault="00F12264" w:rsidP="001F6F30"/>
    <w:p w:rsidR="00F12264" w:rsidRDefault="00F12264" w:rsidP="001F6F30"/>
    <w:p w:rsidR="00A5091F" w:rsidRDefault="00A5091F" w:rsidP="001F6F30"/>
    <w:p w:rsidR="00A5091F" w:rsidRPr="001F6F30" w:rsidRDefault="00A5091F" w:rsidP="001F6F30"/>
    <w:p w:rsidR="003A5841" w:rsidRPr="003A5841" w:rsidRDefault="003A5841" w:rsidP="003A5841">
      <w:pPr>
        <w:pStyle w:val="Heading1"/>
      </w:pPr>
      <w:r>
        <w:t>Questions</w:t>
      </w:r>
    </w:p>
    <w:p w:rsidR="003A5841" w:rsidRDefault="003A5841" w:rsidP="003A5841">
      <w:pPr>
        <w:pStyle w:val="Heading1"/>
      </w:pPr>
      <w:r>
        <w:t xml:space="preserve">Conclusions and Limitations </w:t>
      </w:r>
    </w:p>
    <w:p w:rsidR="003A5841" w:rsidRPr="003A5841" w:rsidRDefault="003A5841" w:rsidP="003A5841"/>
    <w:sectPr w:rsidR="003A5841" w:rsidRPr="003A5841" w:rsidSect="0083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41DF"/>
    <w:multiLevelType w:val="hybridMultilevel"/>
    <w:tmpl w:val="7D16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32"/>
    <w:rsid w:val="001F6F30"/>
    <w:rsid w:val="00262B60"/>
    <w:rsid w:val="003A5841"/>
    <w:rsid w:val="00406F32"/>
    <w:rsid w:val="0050586C"/>
    <w:rsid w:val="0069361D"/>
    <w:rsid w:val="007968B0"/>
    <w:rsid w:val="00A5091F"/>
    <w:rsid w:val="00F1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4CE96-F26D-4141-A240-6986855B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4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8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A5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58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8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5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g\Dropbox\School\Spring%202014\EmbeddedSystems\Lab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Labs_Template</Template>
  <TotalTime>177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Microsoft account</cp:lastModifiedBy>
  <cp:revision>3</cp:revision>
  <dcterms:created xsi:type="dcterms:W3CDTF">2014-02-14T18:18:00Z</dcterms:created>
  <dcterms:modified xsi:type="dcterms:W3CDTF">2014-02-21T19:14:00Z</dcterms:modified>
</cp:coreProperties>
</file>