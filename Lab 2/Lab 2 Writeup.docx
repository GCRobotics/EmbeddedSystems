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86C" w:rsidRDefault="0050586C" w:rsidP="003A5841">
      <w:pPr>
        <w:pStyle w:val="Title"/>
        <w:jc w:val="center"/>
      </w:pPr>
      <w:r>
        <w:t>Quang Nguyen</w:t>
      </w:r>
    </w:p>
    <w:p w:rsidR="003A5841" w:rsidRDefault="0050586C" w:rsidP="003A5841">
      <w:pPr>
        <w:pStyle w:val="Title"/>
        <w:jc w:val="center"/>
      </w:pPr>
      <w:r>
        <w:t>CPE 409</w:t>
      </w:r>
      <w:r w:rsidR="003A5841">
        <w:t xml:space="preserve"> Lab </w:t>
      </w:r>
      <w:r w:rsidR="00162825">
        <w:t>2</w:t>
      </w:r>
    </w:p>
    <w:p w:rsidR="003A5841" w:rsidRDefault="003A5841" w:rsidP="003A5841">
      <w:pPr>
        <w:pStyle w:val="Heading1"/>
      </w:pPr>
      <w:r>
        <w:t>Goals</w:t>
      </w:r>
    </w:p>
    <w:p w:rsidR="00DD245D" w:rsidRDefault="00DD245D" w:rsidP="00DD245D">
      <w:pPr>
        <w:pStyle w:val="ListParagraph"/>
        <w:numPr>
          <w:ilvl w:val="0"/>
          <w:numId w:val="2"/>
        </w:numPr>
      </w:pPr>
      <w:r>
        <w:t>Learn how to ensure that the main loop never fully completed by using an infinite “while” loop</w:t>
      </w:r>
    </w:p>
    <w:p w:rsidR="00DD245D" w:rsidRDefault="00DD245D" w:rsidP="00DD245D">
      <w:pPr>
        <w:pStyle w:val="ListParagraph"/>
        <w:numPr>
          <w:ilvl w:val="0"/>
          <w:numId w:val="2"/>
        </w:numPr>
      </w:pPr>
      <w:r>
        <w:t>Learn how to manipulate logic statements and “while” loops to create a simple delay.</w:t>
      </w:r>
    </w:p>
    <w:p w:rsidR="00DD245D" w:rsidRDefault="00DD245D" w:rsidP="00DD245D">
      <w:pPr>
        <w:pStyle w:val="ListParagraph"/>
        <w:numPr>
          <w:ilvl w:val="0"/>
          <w:numId w:val="2"/>
        </w:numPr>
      </w:pPr>
      <w:r>
        <w:t>Learn how to interface the timer peripheral for the dsPIC33</w:t>
      </w:r>
    </w:p>
    <w:p w:rsidR="00DD245D" w:rsidRDefault="00DD245D" w:rsidP="00DD245D">
      <w:pPr>
        <w:pStyle w:val="ListParagraph"/>
        <w:numPr>
          <w:ilvl w:val="0"/>
          <w:numId w:val="2"/>
        </w:numPr>
      </w:pPr>
      <w:r>
        <w:t>Learn how to use the stopwatch and the logic analyzer in MPLAB SIM</w:t>
      </w:r>
    </w:p>
    <w:p w:rsidR="003A5841" w:rsidRDefault="003A5841" w:rsidP="003A5841">
      <w:pPr>
        <w:pStyle w:val="Heading1"/>
      </w:pPr>
      <w:r>
        <w:t>Equipment used</w:t>
      </w:r>
    </w:p>
    <w:p w:rsidR="00DD245D" w:rsidRDefault="00DD245D" w:rsidP="00DD245D">
      <w:pPr>
        <w:pStyle w:val="Heading2"/>
      </w:pPr>
      <w:r>
        <w:tab/>
        <w:t>Hardware</w:t>
      </w:r>
    </w:p>
    <w:p w:rsidR="00DD245D" w:rsidRPr="00D23FD3" w:rsidRDefault="00D23FD3" w:rsidP="00DD245D">
      <w:pPr>
        <w:pStyle w:val="ListParagraph"/>
        <w:numPr>
          <w:ilvl w:val="0"/>
          <w:numId w:val="4"/>
        </w:numPr>
      </w:pPr>
      <w:r w:rsidRPr="00D23FD3">
        <w:t>Microchip Explorer 16 board</w:t>
      </w:r>
    </w:p>
    <w:p w:rsidR="00DD245D" w:rsidRPr="00D23FD3" w:rsidRDefault="00DD245D" w:rsidP="00DD245D">
      <w:pPr>
        <w:pStyle w:val="ListParagraph"/>
        <w:numPr>
          <w:ilvl w:val="0"/>
          <w:numId w:val="4"/>
        </w:numPr>
      </w:pPr>
      <w:r w:rsidRPr="00D23FD3">
        <w:t>PIC kit 3</w:t>
      </w:r>
    </w:p>
    <w:p w:rsidR="00DD245D" w:rsidRDefault="00DD245D" w:rsidP="00DD245D">
      <w:pPr>
        <w:pStyle w:val="Heading2"/>
      </w:pPr>
      <w:r>
        <w:tab/>
        <w:t>Software</w:t>
      </w:r>
    </w:p>
    <w:p w:rsidR="00DD245D" w:rsidRPr="00DD245D" w:rsidRDefault="00DD245D" w:rsidP="00DD245D">
      <w:pPr>
        <w:pStyle w:val="ListParagraph"/>
        <w:numPr>
          <w:ilvl w:val="0"/>
          <w:numId w:val="4"/>
        </w:numPr>
      </w:pPr>
      <w:r>
        <w:t>MPLAB X IDE 2.00</w:t>
      </w:r>
    </w:p>
    <w:p w:rsidR="003A5841" w:rsidRDefault="003A5841" w:rsidP="003A5841">
      <w:pPr>
        <w:pStyle w:val="Heading1"/>
      </w:pPr>
      <w:r>
        <w:t xml:space="preserve">Design Specifications </w:t>
      </w:r>
    </w:p>
    <w:p w:rsidR="00DD245D" w:rsidRDefault="00DD245D" w:rsidP="00DD245D">
      <w:pPr>
        <w:pStyle w:val="ListParagraph"/>
        <w:numPr>
          <w:ilvl w:val="0"/>
          <w:numId w:val="6"/>
        </w:numPr>
      </w:pPr>
      <w:r>
        <w:t>Must never exit the “main” function</w:t>
      </w:r>
    </w:p>
    <w:p w:rsidR="00DD245D" w:rsidRDefault="00DD245D" w:rsidP="00DD245D">
      <w:pPr>
        <w:pStyle w:val="ListParagraph"/>
        <w:numPr>
          <w:ilvl w:val="0"/>
          <w:numId w:val="6"/>
        </w:numPr>
      </w:pPr>
      <w:r>
        <w:t>Must use the lower bits of PORTA to perform the following tasks:</w:t>
      </w:r>
    </w:p>
    <w:p w:rsidR="00DD245D" w:rsidRDefault="00DD245D" w:rsidP="00F80948">
      <w:pPr>
        <w:pStyle w:val="ListParagraph"/>
        <w:numPr>
          <w:ilvl w:val="1"/>
          <w:numId w:val="6"/>
        </w:numPr>
      </w:pPr>
      <w:r>
        <w:t>T</w:t>
      </w:r>
      <w:r w:rsidR="00F80948">
        <w:t>urn PORTA on for .5 second</w:t>
      </w:r>
    </w:p>
    <w:p w:rsidR="00F80948" w:rsidRDefault="00F80948" w:rsidP="00F80948">
      <w:pPr>
        <w:pStyle w:val="ListParagraph"/>
        <w:numPr>
          <w:ilvl w:val="1"/>
          <w:numId w:val="6"/>
        </w:numPr>
      </w:pPr>
      <w:r>
        <w:t>Turn PORTA off for 0.5 second</w:t>
      </w:r>
    </w:p>
    <w:p w:rsidR="00F80948" w:rsidRDefault="00F80948" w:rsidP="00F80948">
      <w:pPr>
        <w:pStyle w:val="ListParagraph"/>
        <w:numPr>
          <w:ilvl w:val="1"/>
          <w:numId w:val="6"/>
        </w:numPr>
      </w:pPr>
      <w:r>
        <w:t>Repeat</w:t>
      </w:r>
    </w:p>
    <w:p w:rsidR="003A5841" w:rsidRDefault="003A5841" w:rsidP="003A5841">
      <w:pPr>
        <w:pStyle w:val="Heading1"/>
      </w:pPr>
      <w:r>
        <w:t>Design</w:t>
      </w:r>
    </w:p>
    <w:p w:rsidR="009D5DEB" w:rsidRDefault="009D5DEB" w:rsidP="009D5DEB">
      <w:pPr>
        <w:pStyle w:val="ListParagraph"/>
        <w:numPr>
          <w:ilvl w:val="0"/>
          <w:numId w:val="6"/>
        </w:numPr>
      </w:pPr>
      <w:r>
        <w:t>Refer to Figure 1 for the flow diagram of the design</w:t>
      </w:r>
    </w:p>
    <w:p w:rsidR="009D5DEB" w:rsidRDefault="009D5DEB" w:rsidP="009D5DEB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2755991" cy="39814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4-02-01 12.19.20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5" r="11218" b="7452"/>
                    <a:stretch/>
                  </pic:blipFill>
                  <pic:spPr bwMode="auto">
                    <a:xfrm>
                      <a:off x="0" y="0"/>
                      <a:ext cx="2757022" cy="3982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5DEB" w:rsidRDefault="009D5DEB" w:rsidP="009D5DEB">
      <w:pPr>
        <w:pStyle w:val="ListParagraph"/>
        <w:jc w:val="center"/>
      </w:pPr>
      <w:r>
        <w:t>Figure 1: Flow diagram of the design</w:t>
      </w:r>
    </w:p>
    <w:p w:rsidR="009D5DEB" w:rsidRDefault="009D5DEB" w:rsidP="009D5DEB">
      <w:pPr>
        <w:pStyle w:val="ListParagraph"/>
        <w:jc w:val="center"/>
      </w:pPr>
    </w:p>
    <w:p w:rsidR="00C60CA4" w:rsidRPr="00F80948" w:rsidRDefault="00B10FAE" w:rsidP="00B56042">
      <w:pPr>
        <w:pStyle w:val="ListParagraph"/>
        <w:numPr>
          <w:ilvl w:val="0"/>
          <w:numId w:val="6"/>
        </w:numPr>
      </w:pPr>
      <w:r>
        <w:t>See the end of the report for the code for</w:t>
      </w:r>
      <w:r w:rsidR="009D5DEB">
        <w:t xml:space="preserve"> the program</w:t>
      </w:r>
    </w:p>
    <w:p w:rsidR="003A5841" w:rsidRDefault="003A5841" w:rsidP="003A5841">
      <w:pPr>
        <w:pStyle w:val="Heading1"/>
      </w:pPr>
      <w:r>
        <w:t>Verification</w:t>
      </w:r>
    </w:p>
    <w:p w:rsidR="00304EE8" w:rsidRDefault="00304EE8" w:rsidP="00304EE8">
      <w:r>
        <w:tab/>
        <w:t xml:space="preserve">MPLAB X Simulator was used to verify the program. Verification of the program was divided into two parts. </w:t>
      </w:r>
    </w:p>
    <w:p w:rsidR="00304EE8" w:rsidRDefault="00304EE8" w:rsidP="00304EE8">
      <w:pPr>
        <w:pStyle w:val="ListParagraph"/>
        <w:numPr>
          <w:ilvl w:val="0"/>
          <w:numId w:val="6"/>
        </w:numPr>
      </w:pPr>
      <w:r>
        <w:t>Part 1: Timing verification</w:t>
      </w:r>
    </w:p>
    <w:p w:rsidR="00304EE8" w:rsidRDefault="00304EE8" w:rsidP="00304EE8">
      <w:pPr>
        <w:pStyle w:val="ListParagraph"/>
        <w:numPr>
          <w:ilvl w:val="1"/>
          <w:numId w:val="6"/>
        </w:numPr>
      </w:pPr>
      <w:r>
        <w:t>The timing of the program was verified using the stopwatch function of MPLAB X.</w:t>
      </w:r>
    </w:p>
    <w:p w:rsidR="00304EE8" w:rsidRDefault="00304EE8" w:rsidP="00304EE8">
      <w:pPr>
        <w:pStyle w:val="ListParagraph"/>
        <w:numPr>
          <w:ilvl w:val="1"/>
          <w:numId w:val="6"/>
        </w:numPr>
      </w:pPr>
      <w:r>
        <w:t>Break points were set before each of the delays used in the program, and the output of the stopwatch was recorded.</w:t>
      </w:r>
    </w:p>
    <w:p w:rsidR="00304EE8" w:rsidRDefault="00304EE8" w:rsidP="00304EE8">
      <w:pPr>
        <w:pStyle w:val="ListParagraph"/>
        <w:numPr>
          <w:ilvl w:val="2"/>
          <w:numId w:val="6"/>
        </w:numPr>
      </w:pPr>
      <w:r>
        <w:t>See figure 2 for the output of the stopwatch.</w:t>
      </w:r>
    </w:p>
    <w:p w:rsidR="00304EE8" w:rsidRDefault="00304EE8" w:rsidP="00304EE8">
      <w:pPr>
        <w:jc w:val="center"/>
      </w:pPr>
      <w:r>
        <w:rPr>
          <w:noProof/>
        </w:rPr>
        <w:drawing>
          <wp:inline distT="0" distB="0" distL="0" distR="0" wp14:anchorId="5A2DA5AA" wp14:editId="46B2B49B">
            <wp:extent cx="3162300" cy="857250"/>
            <wp:effectExtent l="114300" t="114300" r="114300" b="152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57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04EE8" w:rsidRDefault="00304EE8" w:rsidP="00304EE8">
      <w:pPr>
        <w:jc w:val="center"/>
      </w:pPr>
      <w:r>
        <w:t xml:space="preserve">Figure </w:t>
      </w:r>
      <w:r w:rsidR="00C60CA4">
        <w:t>2: Output of MPLAB X stopwatch</w:t>
      </w:r>
    </w:p>
    <w:p w:rsidR="00C60CA4" w:rsidRDefault="00C60CA4" w:rsidP="00C60CA4">
      <w:pPr>
        <w:pStyle w:val="ListParagraph"/>
        <w:numPr>
          <w:ilvl w:val="0"/>
          <w:numId w:val="6"/>
        </w:numPr>
      </w:pPr>
      <w:r>
        <w:lastRenderedPageBreak/>
        <w:t>Part 2: Logic verification</w:t>
      </w:r>
    </w:p>
    <w:p w:rsidR="00C60CA4" w:rsidRDefault="00C60CA4" w:rsidP="00C60CA4">
      <w:pPr>
        <w:pStyle w:val="ListParagraph"/>
        <w:numPr>
          <w:ilvl w:val="1"/>
          <w:numId w:val="6"/>
        </w:numPr>
      </w:pPr>
      <w:r>
        <w:t>The output logic of the program was verified using MPLAB X logic analyzer function</w:t>
      </w:r>
    </w:p>
    <w:p w:rsidR="00C60CA4" w:rsidRDefault="00C60CA4" w:rsidP="00C60CA4">
      <w:pPr>
        <w:pStyle w:val="ListParagraph"/>
        <w:numPr>
          <w:ilvl w:val="1"/>
          <w:numId w:val="6"/>
        </w:numPr>
      </w:pPr>
      <w:r>
        <w:t>The program was allowed to run and the output of RA7 was observed using the logic analyzer to ensure that the bit is being toggle properly.</w:t>
      </w:r>
    </w:p>
    <w:p w:rsidR="00C60CA4" w:rsidRDefault="00C60CA4" w:rsidP="00C60CA4">
      <w:pPr>
        <w:pStyle w:val="ListParagraph"/>
        <w:numPr>
          <w:ilvl w:val="2"/>
          <w:numId w:val="6"/>
        </w:numPr>
      </w:pPr>
      <w:r>
        <w:t>See figure 3 for the output of the logic analyzer.</w:t>
      </w:r>
    </w:p>
    <w:p w:rsidR="00C60CA4" w:rsidRDefault="00C60CA4" w:rsidP="00C60CA4">
      <w:pPr>
        <w:jc w:val="center"/>
      </w:pPr>
      <w:r>
        <w:rPr>
          <w:noProof/>
        </w:rPr>
        <w:drawing>
          <wp:inline distT="0" distB="0" distL="0" distR="0" wp14:anchorId="06A995E6" wp14:editId="5A3FF883">
            <wp:extent cx="5943600" cy="1904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CA4" w:rsidRPr="009D5DEB" w:rsidRDefault="00C60CA4" w:rsidP="00C60CA4">
      <w:pPr>
        <w:jc w:val="center"/>
      </w:pPr>
      <w:r>
        <w:t>Figure 3: Output of MPLAB X logic analyzer</w:t>
      </w:r>
    </w:p>
    <w:p w:rsidR="003A5841" w:rsidRDefault="003A5841" w:rsidP="003A5841">
      <w:pPr>
        <w:pStyle w:val="Heading1"/>
      </w:pPr>
      <w:r>
        <w:t>Questions</w:t>
      </w:r>
    </w:p>
    <w:p w:rsidR="00C60CA4" w:rsidRDefault="00C60CA4" w:rsidP="00C60CA4">
      <w:pPr>
        <w:pStyle w:val="ListParagraph"/>
        <w:numPr>
          <w:ilvl w:val="0"/>
          <w:numId w:val="7"/>
        </w:numPr>
      </w:pPr>
      <w:r w:rsidRPr="00C60CA4">
        <w:t>What is this period measured and why is it not take exactly 256 instructions?</w:t>
      </w:r>
    </w:p>
    <w:p w:rsidR="00C60CA4" w:rsidRPr="00C60CA4" w:rsidRDefault="00C60CA4" w:rsidP="00C60CA4">
      <w:pPr>
        <w:ind w:left="1440"/>
      </w:pPr>
      <w:r w:rsidRPr="00C60CA4">
        <w:t>16 us. It does not take exactly 256 instructions because a jump instruction in assembly takes more than 1 instruction cycle.</w:t>
      </w:r>
    </w:p>
    <w:p w:rsidR="00C60CA4" w:rsidRDefault="003A5841" w:rsidP="00C60CA4">
      <w:pPr>
        <w:pStyle w:val="Heading1"/>
      </w:pPr>
      <w:r>
        <w:t xml:space="preserve">Conclusions and Limitations </w:t>
      </w:r>
    </w:p>
    <w:p w:rsidR="00C60CA4" w:rsidRDefault="00C60CA4" w:rsidP="00C60CA4">
      <w:r>
        <w:tab/>
      </w:r>
      <w:r w:rsidR="0046005E">
        <w:t xml:space="preserve">It was concluded that the design meet all the specification requirements. </w:t>
      </w:r>
      <w:r>
        <w:t xml:space="preserve">The limitation that was discovered through this lab was the limitation with MPLAB X logic analyzer function. Although the logic analyzer function allows one to </w:t>
      </w:r>
      <w:r w:rsidR="00907D24">
        <w:t>observe</w:t>
      </w:r>
      <w:r>
        <w:t xml:space="preserve"> the logic of the program, it does not allows one to properly see the timing of the system. </w:t>
      </w:r>
    </w:p>
    <w:p w:rsidR="00E17AFB" w:rsidRPr="00C60CA4" w:rsidRDefault="00E17AFB" w:rsidP="00C60CA4">
      <w:bookmarkStart w:id="0" w:name="_GoBack"/>
      <w:bookmarkEnd w:id="0"/>
    </w:p>
    <w:p w:rsidR="003A5841" w:rsidRPr="003A5841" w:rsidRDefault="003A5841" w:rsidP="003A5841"/>
    <w:sectPr w:rsidR="003A5841" w:rsidRPr="003A5841" w:rsidSect="009D5DE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E39" w:rsidRDefault="00653E39" w:rsidP="003F557E">
      <w:pPr>
        <w:spacing w:after="0" w:line="240" w:lineRule="auto"/>
      </w:pPr>
      <w:r>
        <w:separator/>
      </w:r>
    </w:p>
  </w:endnote>
  <w:endnote w:type="continuationSeparator" w:id="0">
    <w:p w:rsidR="00653E39" w:rsidRDefault="00653E39" w:rsidP="003F5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E39" w:rsidRDefault="00653E39" w:rsidP="003F557E">
      <w:pPr>
        <w:spacing w:after="0" w:line="240" w:lineRule="auto"/>
      </w:pPr>
      <w:r>
        <w:separator/>
      </w:r>
    </w:p>
  </w:footnote>
  <w:footnote w:type="continuationSeparator" w:id="0">
    <w:p w:rsidR="00653E39" w:rsidRDefault="00653E39" w:rsidP="003F5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4663340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F557E" w:rsidRDefault="003F557E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7AFB" w:rsidRPr="00E17AFB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F557E" w:rsidRDefault="003F557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B3A63"/>
    <w:multiLevelType w:val="hybridMultilevel"/>
    <w:tmpl w:val="1B644E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C41DF"/>
    <w:multiLevelType w:val="hybridMultilevel"/>
    <w:tmpl w:val="7D165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97D65"/>
    <w:multiLevelType w:val="hybridMultilevel"/>
    <w:tmpl w:val="CE4CC704"/>
    <w:lvl w:ilvl="0" w:tplc="1034DF7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B67B79"/>
    <w:multiLevelType w:val="hybridMultilevel"/>
    <w:tmpl w:val="6D46A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9F7741"/>
    <w:multiLevelType w:val="hybridMultilevel"/>
    <w:tmpl w:val="A0149BB6"/>
    <w:lvl w:ilvl="0" w:tplc="8C5C0F7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2C669C"/>
    <w:multiLevelType w:val="hybridMultilevel"/>
    <w:tmpl w:val="5906C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773EBF"/>
    <w:multiLevelType w:val="hybridMultilevel"/>
    <w:tmpl w:val="C06689B4"/>
    <w:lvl w:ilvl="0" w:tplc="8C5C0F7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825"/>
    <w:rsid w:val="00162825"/>
    <w:rsid w:val="00304EE8"/>
    <w:rsid w:val="003A5841"/>
    <w:rsid w:val="003F557E"/>
    <w:rsid w:val="0046005E"/>
    <w:rsid w:val="00496B2D"/>
    <w:rsid w:val="0050586C"/>
    <w:rsid w:val="006512CF"/>
    <w:rsid w:val="00653E39"/>
    <w:rsid w:val="007968B0"/>
    <w:rsid w:val="00907D24"/>
    <w:rsid w:val="009D5DEB"/>
    <w:rsid w:val="00B10FAE"/>
    <w:rsid w:val="00C60CA4"/>
    <w:rsid w:val="00CC30CE"/>
    <w:rsid w:val="00D23FD3"/>
    <w:rsid w:val="00DD245D"/>
    <w:rsid w:val="00E17AFB"/>
    <w:rsid w:val="00F8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6BA75-1671-4E0F-8136-15B063A2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841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8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8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584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841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3A584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A584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84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A58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F5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57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F5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5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uang\Dropbox\School\Spring%202014\EmbeddedSystems\Labs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Labs_Template</Template>
  <TotalTime>548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</dc:creator>
  <cp:keywords/>
  <dc:description/>
  <cp:lastModifiedBy>Microsoft account</cp:lastModifiedBy>
  <cp:revision>10</cp:revision>
  <dcterms:created xsi:type="dcterms:W3CDTF">2014-01-31T21:44:00Z</dcterms:created>
  <dcterms:modified xsi:type="dcterms:W3CDTF">2014-02-02T03:34:00Z</dcterms:modified>
</cp:coreProperties>
</file>