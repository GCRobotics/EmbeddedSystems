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86C" w:rsidRDefault="0050586C" w:rsidP="003A5841">
      <w:pPr>
        <w:pStyle w:val="Title"/>
        <w:jc w:val="center"/>
      </w:pPr>
      <w:r>
        <w:t>Quang Nguyen</w:t>
      </w:r>
    </w:p>
    <w:p w:rsidR="003A5841" w:rsidRDefault="0050586C" w:rsidP="003A5841">
      <w:pPr>
        <w:pStyle w:val="Title"/>
        <w:jc w:val="center"/>
      </w:pPr>
      <w:r>
        <w:t>CPE 409</w:t>
      </w:r>
      <w:r w:rsidR="003A5841">
        <w:t xml:space="preserve"> Lab </w:t>
      </w:r>
      <w:r w:rsidR="00C64C00">
        <w:t>9</w:t>
      </w:r>
    </w:p>
    <w:p w:rsidR="003A5841" w:rsidRDefault="003A5841" w:rsidP="003A5841">
      <w:pPr>
        <w:pStyle w:val="Heading1"/>
      </w:pPr>
      <w:r>
        <w:t>Goals</w:t>
      </w:r>
    </w:p>
    <w:p w:rsidR="004F54A1" w:rsidRDefault="004F54A1" w:rsidP="004F54A1">
      <w:pPr>
        <w:pStyle w:val="ListParagraph"/>
        <w:numPr>
          <w:ilvl w:val="0"/>
          <w:numId w:val="2"/>
        </w:numPr>
      </w:pPr>
      <w:r>
        <w:t>To obtain a basic understanding of how a Real Time Operating System works.</w:t>
      </w:r>
    </w:p>
    <w:p w:rsidR="004F54A1" w:rsidRPr="004F54A1" w:rsidRDefault="004F54A1" w:rsidP="004F54A1">
      <w:pPr>
        <w:pStyle w:val="ListParagraph"/>
        <w:numPr>
          <w:ilvl w:val="0"/>
          <w:numId w:val="2"/>
        </w:numPr>
      </w:pPr>
      <w:r>
        <w:t>To construct a home-brew kernel that will handles 2 tasks.</w:t>
      </w:r>
    </w:p>
    <w:p w:rsidR="003A5841" w:rsidRDefault="003A5841" w:rsidP="003A5841">
      <w:pPr>
        <w:pStyle w:val="Heading1"/>
      </w:pPr>
      <w:r>
        <w:t>Equipment used</w:t>
      </w:r>
      <w:bookmarkStart w:id="0" w:name="_GoBack"/>
      <w:bookmarkEnd w:id="0"/>
    </w:p>
    <w:p w:rsidR="00F57D75" w:rsidRPr="00F57D75" w:rsidRDefault="00F57D75" w:rsidP="00F57D75">
      <w:pPr>
        <w:pStyle w:val="Heading2"/>
      </w:pPr>
      <w:r>
        <w:tab/>
        <w:t>Hardware</w:t>
      </w:r>
    </w:p>
    <w:p w:rsidR="004F54A1" w:rsidRPr="00D23FD3" w:rsidRDefault="004F54A1" w:rsidP="004F54A1">
      <w:pPr>
        <w:pStyle w:val="ListParagraph"/>
        <w:numPr>
          <w:ilvl w:val="0"/>
          <w:numId w:val="2"/>
        </w:numPr>
      </w:pPr>
      <w:r w:rsidRPr="00D23FD3">
        <w:t>Microchip Explorer 16 board</w:t>
      </w:r>
    </w:p>
    <w:p w:rsidR="004F54A1" w:rsidRDefault="004F54A1" w:rsidP="004F54A1">
      <w:pPr>
        <w:pStyle w:val="ListParagraph"/>
        <w:numPr>
          <w:ilvl w:val="0"/>
          <w:numId w:val="2"/>
        </w:numPr>
      </w:pPr>
      <w:r w:rsidRPr="00D23FD3">
        <w:t>PIC kit 3</w:t>
      </w:r>
    </w:p>
    <w:p w:rsidR="00F57D75" w:rsidRDefault="00F57D75" w:rsidP="00F57D75">
      <w:pPr>
        <w:pStyle w:val="Heading2"/>
        <w:ind w:firstLine="720"/>
      </w:pPr>
      <w:r>
        <w:t>Software</w:t>
      </w:r>
    </w:p>
    <w:p w:rsidR="00F57D75" w:rsidRPr="004F54A1" w:rsidRDefault="00F57D75" w:rsidP="00F57D75">
      <w:pPr>
        <w:pStyle w:val="ListParagraph"/>
        <w:numPr>
          <w:ilvl w:val="0"/>
          <w:numId w:val="3"/>
        </w:numPr>
      </w:pPr>
      <w:r>
        <w:t>MPLAB X IDE 2.00</w:t>
      </w:r>
    </w:p>
    <w:p w:rsidR="003A5841" w:rsidRDefault="003A5841" w:rsidP="003A5841">
      <w:pPr>
        <w:pStyle w:val="Heading1"/>
      </w:pPr>
      <w:r>
        <w:t xml:space="preserve">Design Specifications </w:t>
      </w:r>
    </w:p>
    <w:p w:rsidR="004F54A1" w:rsidRDefault="00A80167" w:rsidP="004F54A1">
      <w:pPr>
        <w:pStyle w:val="ListParagraph"/>
        <w:numPr>
          <w:ilvl w:val="0"/>
          <w:numId w:val="2"/>
        </w:numPr>
      </w:pPr>
      <w:r>
        <w:t>The program must use the provided template</w:t>
      </w:r>
    </w:p>
    <w:p w:rsidR="00A80167" w:rsidRDefault="00A80167" w:rsidP="004F54A1">
      <w:pPr>
        <w:pStyle w:val="ListParagraph"/>
        <w:numPr>
          <w:ilvl w:val="0"/>
          <w:numId w:val="2"/>
        </w:numPr>
      </w:pPr>
      <w:r>
        <w:t>All functions of the program must be perform within the three provided tasks</w:t>
      </w:r>
      <w:r w:rsidR="00ED04D4">
        <w:t>:</w:t>
      </w:r>
    </w:p>
    <w:p w:rsidR="00ED04D4" w:rsidRDefault="00ED04D4" w:rsidP="00ED04D4">
      <w:pPr>
        <w:pStyle w:val="ListParagraph"/>
        <w:numPr>
          <w:ilvl w:val="1"/>
          <w:numId w:val="2"/>
        </w:numPr>
      </w:pPr>
      <w:r>
        <w:t xml:space="preserve">Unsigned </w:t>
      </w:r>
      <w:proofErr w:type="spellStart"/>
      <w:r>
        <w:t>int</w:t>
      </w:r>
      <w:proofErr w:type="spellEnd"/>
      <w:r>
        <w:t xml:space="preserve"> </w:t>
      </w:r>
      <w:proofErr w:type="spellStart"/>
      <w:r>
        <w:t>ButtonPushCounter</w:t>
      </w:r>
      <w:proofErr w:type="spellEnd"/>
      <w:r>
        <w:t xml:space="preserve"> (void)</w:t>
      </w:r>
    </w:p>
    <w:p w:rsidR="00ED04D4" w:rsidRDefault="00ED04D4" w:rsidP="00ED04D4">
      <w:pPr>
        <w:pStyle w:val="ListParagraph"/>
        <w:numPr>
          <w:ilvl w:val="2"/>
          <w:numId w:val="2"/>
        </w:numPr>
      </w:pPr>
      <w:r>
        <w:t>This</w:t>
      </w:r>
      <w:r w:rsidR="009B7B7E">
        <w:t xml:space="preserve"> task</w:t>
      </w:r>
      <w:r>
        <w:t xml:space="preserve"> must</w:t>
      </w:r>
      <w:r w:rsidR="007459AC">
        <w:t xml:space="preserve"> have the highest priority and</w:t>
      </w:r>
      <w:r>
        <w:t xml:space="preserve"> scan</w:t>
      </w:r>
      <w:r w:rsidR="007459AC">
        <w:t>s</w:t>
      </w:r>
      <w:r>
        <w:t xml:space="preserve"> for the user’s input of a button press on RD6 (S3) and RD7 (S6) every </w:t>
      </w:r>
      <w:r w:rsidR="00C45173">
        <w:t xml:space="preserve">10 </w:t>
      </w:r>
      <w:proofErr w:type="spellStart"/>
      <w:r w:rsidR="00C45173">
        <w:t>m</w:t>
      </w:r>
      <w:r w:rsidR="007E5264">
        <w:t>s.</w:t>
      </w:r>
      <w:proofErr w:type="spellEnd"/>
    </w:p>
    <w:p w:rsidR="007E5264" w:rsidRDefault="007E5264" w:rsidP="00ED04D4">
      <w:pPr>
        <w:pStyle w:val="ListParagraph"/>
        <w:numPr>
          <w:ilvl w:val="2"/>
          <w:numId w:val="2"/>
        </w:numPr>
      </w:pPr>
      <w:r>
        <w:t>When RD6 is pressed:</w:t>
      </w:r>
    </w:p>
    <w:p w:rsidR="007E5264" w:rsidRDefault="007E5264" w:rsidP="009B2C57">
      <w:pPr>
        <w:pStyle w:val="ListParagraph"/>
        <w:numPr>
          <w:ilvl w:val="3"/>
          <w:numId w:val="2"/>
        </w:numPr>
      </w:pPr>
      <w:r>
        <w:t xml:space="preserve">The </w:t>
      </w:r>
      <w:r w:rsidR="009B7B7E">
        <w:t>task</w:t>
      </w:r>
      <w:r>
        <w:t xml:space="preserve"> must increment a 16 bits counter and load </w:t>
      </w:r>
      <w:r w:rsidR="00DE3C29">
        <w:t xml:space="preserve">the </w:t>
      </w:r>
      <w:proofErr w:type="spellStart"/>
      <w:r>
        <w:t>LCDDisplay</w:t>
      </w:r>
      <w:proofErr w:type="spellEnd"/>
      <w:r>
        <w:t xml:space="preserve"> array with the printout of the counter </w:t>
      </w:r>
    </w:p>
    <w:p w:rsidR="007E5264" w:rsidRDefault="007E5264" w:rsidP="007E5264">
      <w:pPr>
        <w:pStyle w:val="ListParagraph"/>
        <w:numPr>
          <w:ilvl w:val="4"/>
          <w:numId w:val="2"/>
        </w:numPr>
      </w:pPr>
      <w:r>
        <w:t>The print out for the LCD must take the form of “Count = XXXXX”</w:t>
      </w:r>
    </w:p>
    <w:p w:rsidR="007E5264" w:rsidRDefault="007E5264" w:rsidP="007E5264">
      <w:pPr>
        <w:pStyle w:val="ListParagraph"/>
        <w:numPr>
          <w:ilvl w:val="4"/>
          <w:numId w:val="2"/>
        </w:numPr>
      </w:pPr>
      <w:r>
        <w:t>XXXXX – the value for of the counter in decimal</w:t>
      </w:r>
    </w:p>
    <w:p w:rsidR="007E5264" w:rsidRDefault="007E5264" w:rsidP="007E5264">
      <w:pPr>
        <w:pStyle w:val="ListParagraph"/>
        <w:numPr>
          <w:ilvl w:val="2"/>
          <w:numId w:val="2"/>
        </w:numPr>
      </w:pPr>
      <w:r>
        <w:t>When RD7 is pressed:</w:t>
      </w:r>
    </w:p>
    <w:p w:rsidR="007E5264" w:rsidRDefault="007E5264" w:rsidP="007E5264">
      <w:pPr>
        <w:pStyle w:val="ListParagraph"/>
        <w:numPr>
          <w:ilvl w:val="3"/>
          <w:numId w:val="2"/>
        </w:numPr>
      </w:pPr>
      <w:r>
        <w:t xml:space="preserve">The </w:t>
      </w:r>
      <w:r w:rsidR="009B7B7E">
        <w:t>task</w:t>
      </w:r>
      <w:r>
        <w:t xml:space="preserve"> must </w:t>
      </w:r>
      <w:r w:rsidR="00C45173">
        <w:t>throw a flag indicating that the time of the RTC must be display on the LCD</w:t>
      </w:r>
    </w:p>
    <w:p w:rsidR="00C45173" w:rsidRDefault="00C45173" w:rsidP="00C45173">
      <w:pPr>
        <w:pStyle w:val="ListParagraph"/>
        <w:numPr>
          <w:ilvl w:val="2"/>
          <w:numId w:val="2"/>
        </w:numPr>
      </w:pPr>
      <w:r>
        <w:t>Once any of these buttons are pressed:</w:t>
      </w:r>
    </w:p>
    <w:p w:rsidR="00C45173" w:rsidRDefault="00C45173" w:rsidP="00C45173">
      <w:pPr>
        <w:pStyle w:val="ListParagraph"/>
        <w:numPr>
          <w:ilvl w:val="3"/>
          <w:numId w:val="2"/>
        </w:numPr>
      </w:pPr>
      <w:r>
        <w:t xml:space="preserve">The </w:t>
      </w:r>
      <w:r w:rsidR="009B7B7E">
        <w:t>task</w:t>
      </w:r>
      <w:r>
        <w:t xml:space="preserve"> must change the scan period from 10 </w:t>
      </w:r>
      <w:proofErr w:type="spellStart"/>
      <w:r>
        <w:t>ms</w:t>
      </w:r>
      <w:proofErr w:type="spellEnd"/>
      <w:r>
        <w:t xml:space="preserve"> to 100 </w:t>
      </w:r>
      <w:proofErr w:type="spellStart"/>
      <w:r>
        <w:t>ms.</w:t>
      </w:r>
      <w:proofErr w:type="spellEnd"/>
    </w:p>
    <w:p w:rsidR="00C45173" w:rsidRDefault="00C45173" w:rsidP="00C45173">
      <w:pPr>
        <w:pStyle w:val="ListParagraph"/>
        <w:numPr>
          <w:ilvl w:val="3"/>
          <w:numId w:val="2"/>
        </w:numPr>
      </w:pPr>
      <w:r>
        <w:t xml:space="preserve">The </w:t>
      </w:r>
      <w:r w:rsidR="009B7B7E">
        <w:t>task</w:t>
      </w:r>
      <w:r>
        <w:t xml:space="preserve"> must keep this 100 </w:t>
      </w:r>
      <w:proofErr w:type="spellStart"/>
      <w:r>
        <w:t>ms</w:t>
      </w:r>
      <w:proofErr w:type="spellEnd"/>
      <w:r>
        <w:t xml:space="preserve"> period until the button is released. </w:t>
      </w:r>
    </w:p>
    <w:p w:rsidR="00C45173" w:rsidRDefault="009B7B7E" w:rsidP="00C45173">
      <w:pPr>
        <w:pStyle w:val="ListParagraph"/>
        <w:numPr>
          <w:ilvl w:val="3"/>
          <w:numId w:val="2"/>
        </w:numPr>
      </w:pPr>
      <w:r>
        <w:t xml:space="preserve">Once the button is released, the task will switch back to a 10 </w:t>
      </w:r>
      <w:proofErr w:type="spellStart"/>
      <w:r>
        <w:t>ms</w:t>
      </w:r>
      <w:proofErr w:type="spellEnd"/>
      <w:r>
        <w:t xml:space="preserve"> scan period.</w:t>
      </w:r>
    </w:p>
    <w:p w:rsidR="007459AC" w:rsidRDefault="009B7B7E" w:rsidP="007459AC">
      <w:pPr>
        <w:pStyle w:val="ListParagraph"/>
        <w:numPr>
          <w:ilvl w:val="1"/>
          <w:numId w:val="2"/>
        </w:numPr>
      </w:pPr>
      <w:r>
        <w:t xml:space="preserve">Unsigned </w:t>
      </w:r>
      <w:proofErr w:type="spellStart"/>
      <w:r>
        <w:t>int</w:t>
      </w:r>
      <w:proofErr w:type="spellEnd"/>
      <w:r>
        <w:t xml:space="preserve"> </w:t>
      </w:r>
      <w:proofErr w:type="spellStart"/>
      <w:r>
        <w:t>RTCTimer</w:t>
      </w:r>
      <w:proofErr w:type="spellEnd"/>
      <w:r>
        <w:t>(void)</w:t>
      </w:r>
    </w:p>
    <w:p w:rsidR="009B7B7E" w:rsidRDefault="009B7B7E" w:rsidP="009B7B7E">
      <w:pPr>
        <w:pStyle w:val="ListParagraph"/>
        <w:numPr>
          <w:ilvl w:val="2"/>
          <w:numId w:val="2"/>
        </w:numPr>
      </w:pPr>
      <w:r>
        <w:t>This task must</w:t>
      </w:r>
      <w:r w:rsidR="007459AC">
        <w:t xml:space="preserve"> have a mid-priority and</w:t>
      </w:r>
      <w:r>
        <w:t xml:space="preserve"> run</w:t>
      </w:r>
      <w:r w:rsidR="007459AC">
        <w:t>s</w:t>
      </w:r>
      <w:r>
        <w:t xml:space="preserve"> every 0.5 second</w:t>
      </w:r>
    </w:p>
    <w:p w:rsidR="009B7B7E" w:rsidRDefault="00DE3C29" w:rsidP="009B7B7E">
      <w:pPr>
        <w:pStyle w:val="ListParagraph"/>
        <w:numPr>
          <w:ilvl w:val="2"/>
          <w:numId w:val="2"/>
        </w:numPr>
      </w:pPr>
      <w:r>
        <w:lastRenderedPageBreak/>
        <w:t xml:space="preserve">Once the flag indicating that the time needs to be printed on the LCD, the task will load the </w:t>
      </w:r>
      <w:proofErr w:type="spellStart"/>
      <w:r>
        <w:t>LCDDisplay</w:t>
      </w:r>
      <w:proofErr w:type="spellEnd"/>
      <w:r>
        <w:t xml:space="preserve"> array with the printout for the time.</w:t>
      </w:r>
    </w:p>
    <w:p w:rsidR="00DE3C29" w:rsidRDefault="00DE3C29" w:rsidP="00DE3C29">
      <w:pPr>
        <w:pStyle w:val="ListParagraph"/>
        <w:numPr>
          <w:ilvl w:val="3"/>
          <w:numId w:val="2"/>
        </w:numPr>
      </w:pPr>
      <w:r>
        <w:t>The print out for the LCD must take the form of “RTC HH:MM:SS.Z”</w:t>
      </w:r>
    </w:p>
    <w:p w:rsidR="00DE3C29" w:rsidRDefault="00DE3C29" w:rsidP="00DE3C29">
      <w:pPr>
        <w:pStyle w:val="ListParagraph"/>
        <w:numPr>
          <w:ilvl w:val="4"/>
          <w:numId w:val="2"/>
        </w:numPr>
      </w:pPr>
      <w:r>
        <w:t>Z indicates the half second resolution</w:t>
      </w:r>
    </w:p>
    <w:p w:rsidR="00DE3C29" w:rsidRDefault="00DE3C29" w:rsidP="00DE3C29">
      <w:pPr>
        <w:pStyle w:val="ListParagraph"/>
        <w:numPr>
          <w:ilvl w:val="4"/>
          <w:numId w:val="2"/>
        </w:numPr>
      </w:pPr>
      <w:r>
        <w:t xml:space="preserve">SS indicates the value of seconds </w:t>
      </w:r>
    </w:p>
    <w:p w:rsidR="00DE3C29" w:rsidRDefault="00DE3C29" w:rsidP="00DE3C29">
      <w:pPr>
        <w:pStyle w:val="ListParagraph"/>
        <w:numPr>
          <w:ilvl w:val="4"/>
          <w:numId w:val="2"/>
        </w:numPr>
      </w:pPr>
      <w:r>
        <w:t>MM indicates the value of minutes</w:t>
      </w:r>
    </w:p>
    <w:p w:rsidR="00DE3C29" w:rsidRDefault="00DE3C29" w:rsidP="00DE3C29">
      <w:pPr>
        <w:pStyle w:val="ListParagraph"/>
        <w:numPr>
          <w:ilvl w:val="4"/>
          <w:numId w:val="2"/>
        </w:numPr>
      </w:pPr>
      <w:r>
        <w:t>HH indicates the value of hours</w:t>
      </w:r>
    </w:p>
    <w:p w:rsidR="00DE3C29" w:rsidRDefault="00DE3C29" w:rsidP="00DE3C29">
      <w:pPr>
        <w:pStyle w:val="ListParagraph"/>
        <w:numPr>
          <w:ilvl w:val="4"/>
          <w:numId w:val="2"/>
        </w:numPr>
      </w:pPr>
      <w:r>
        <w:t xml:space="preserve">The indicated time must be in military time. </w:t>
      </w:r>
    </w:p>
    <w:p w:rsidR="00DE3C29" w:rsidRDefault="00DE3C29" w:rsidP="00DE3C29">
      <w:pPr>
        <w:pStyle w:val="ListParagraph"/>
        <w:numPr>
          <w:ilvl w:val="1"/>
          <w:numId w:val="2"/>
        </w:numPr>
      </w:pPr>
      <w:r>
        <w:t xml:space="preserve">Void </w:t>
      </w:r>
      <w:proofErr w:type="spellStart"/>
      <w:r>
        <w:t>WriteLCD</w:t>
      </w:r>
      <w:proofErr w:type="spellEnd"/>
      <w:r>
        <w:t xml:space="preserve"> (void)</w:t>
      </w:r>
    </w:p>
    <w:p w:rsidR="007459AC" w:rsidRDefault="007459AC" w:rsidP="007459AC">
      <w:pPr>
        <w:pStyle w:val="ListParagraph"/>
        <w:numPr>
          <w:ilvl w:val="2"/>
          <w:numId w:val="2"/>
        </w:numPr>
      </w:pPr>
      <w:r>
        <w:t>This task must have the lowest priority</w:t>
      </w:r>
    </w:p>
    <w:p w:rsidR="00DE3C29" w:rsidRDefault="007459AC" w:rsidP="00DE3C29">
      <w:pPr>
        <w:pStyle w:val="ListParagraph"/>
        <w:numPr>
          <w:ilvl w:val="2"/>
          <w:numId w:val="2"/>
        </w:numPr>
      </w:pPr>
      <w:r>
        <w:t xml:space="preserve">This task must print the content of the </w:t>
      </w:r>
      <w:proofErr w:type="spellStart"/>
      <w:r>
        <w:t>LCDDisplay</w:t>
      </w:r>
      <w:proofErr w:type="spellEnd"/>
      <w:r>
        <w:t xml:space="preserve"> array on the LCD</w:t>
      </w:r>
    </w:p>
    <w:p w:rsidR="007459AC" w:rsidRPr="004F54A1" w:rsidRDefault="007459AC" w:rsidP="007459AC">
      <w:pPr>
        <w:pStyle w:val="ListParagraph"/>
        <w:numPr>
          <w:ilvl w:val="3"/>
          <w:numId w:val="2"/>
        </w:numPr>
      </w:pPr>
      <w:r>
        <w:t>It must print one character at a time.</w:t>
      </w:r>
    </w:p>
    <w:p w:rsidR="003A5841" w:rsidRDefault="003A5841" w:rsidP="003A5841">
      <w:pPr>
        <w:pStyle w:val="Heading1"/>
      </w:pPr>
      <w:r>
        <w:t>Design</w:t>
      </w:r>
    </w:p>
    <w:p w:rsidR="00F57D75" w:rsidRDefault="00F57D75" w:rsidP="00F57D75">
      <w:pPr>
        <w:pStyle w:val="ListParagraph"/>
        <w:numPr>
          <w:ilvl w:val="0"/>
          <w:numId w:val="2"/>
        </w:numPr>
      </w:pPr>
      <w:r>
        <w:t xml:space="preserve">Refer to Figure 1 for the block diagram of the </w:t>
      </w:r>
      <w:proofErr w:type="spellStart"/>
      <w:r>
        <w:t>ButtonPushCounter</w:t>
      </w:r>
      <w:proofErr w:type="spellEnd"/>
      <w:r>
        <w:t xml:space="preserve"> (</w:t>
      </w:r>
      <w:r>
        <w:t>)</w:t>
      </w:r>
      <w:r>
        <w:t xml:space="preserve"> task</w:t>
      </w:r>
    </w:p>
    <w:p w:rsidR="00F57D75" w:rsidRDefault="00F57D75" w:rsidP="00F57D75"/>
    <w:p w:rsidR="00F57D75" w:rsidRDefault="00F57D75" w:rsidP="00F57D75">
      <w:pPr>
        <w:ind w:left="360"/>
        <w:jc w:val="center"/>
      </w:pPr>
      <w:r>
        <w:rPr>
          <w:noProof/>
        </w:rPr>
        <w:lastRenderedPageBreak/>
        <w:drawing>
          <wp:inline distT="0" distB="0" distL="0" distR="0" wp14:anchorId="3421CD0F" wp14:editId="7AC44C36">
            <wp:extent cx="3419475" cy="4976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1980" cy="4979747"/>
                    </a:xfrm>
                    <a:prstGeom prst="rect">
                      <a:avLst/>
                    </a:prstGeom>
                  </pic:spPr>
                </pic:pic>
              </a:graphicData>
            </a:graphic>
          </wp:inline>
        </w:drawing>
      </w:r>
    </w:p>
    <w:p w:rsidR="00F57D75" w:rsidRDefault="00F57D75" w:rsidP="00F57D75">
      <w:pPr>
        <w:ind w:left="360"/>
        <w:jc w:val="center"/>
      </w:pPr>
      <w:r>
        <w:t xml:space="preserve">Figure 1: Block diagram for </w:t>
      </w:r>
      <w:proofErr w:type="spellStart"/>
      <w:proofErr w:type="gramStart"/>
      <w:r>
        <w:t>ButtonPushCounter</w:t>
      </w:r>
      <w:proofErr w:type="spellEnd"/>
      <w:r>
        <w:t>(</w:t>
      </w:r>
      <w:proofErr w:type="gramEnd"/>
      <w:r>
        <w:t>)</w:t>
      </w:r>
      <w:r>
        <w:t xml:space="preserve"> task</w:t>
      </w:r>
    </w:p>
    <w:p w:rsidR="00F57D75" w:rsidRDefault="00F57D75" w:rsidP="00F57D75">
      <w:pPr>
        <w:pStyle w:val="ListParagraph"/>
        <w:numPr>
          <w:ilvl w:val="0"/>
          <w:numId w:val="2"/>
        </w:numPr>
      </w:pPr>
      <w:r>
        <w:t>Refer to Figure 2</w:t>
      </w:r>
      <w:r>
        <w:t xml:space="preserve"> for the block diagram of the </w:t>
      </w:r>
      <w:proofErr w:type="spellStart"/>
      <w:r>
        <w:t>RTCTimer</w:t>
      </w:r>
      <w:proofErr w:type="spellEnd"/>
      <w:r>
        <w:t>() task</w:t>
      </w:r>
    </w:p>
    <w:p w:rsidR="00F57D75" w:rsidRDefault="00F57D75" w:rsidP="00F57D75">
      <w:pPr>
        <w:jc w:val="center"/>
      </w:pPr>
      <w:r>
        <w:rPr>
          <w:noProof/>
        </w:rPr>
        <w:lastRenderedPageBreak/>
        <w:drawing>
          <wp:inline distT="0" distB="0" distL="0" distR="0" wp14:anchorId="3DA7B01A" wp14:editId="70F282C5">
            <wp:extent cx="2781300" cy="607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300" cy="6076950"/>
                    </a:xfrm>
                    <a:prstGeom prst="rect">
                      <a:avLst/>
                    </a:prstGeom>
                  </pic:spPr>
                </pic:pic>
              </a:graphicData>
            </a:graphic>
          </wp:inline>
        </w:drawing>
      </w:r>
    </w:p>
    <w:p w:rsidR="00F57D75" w:rsidRDefault="00F57D75" w:rsidP="00F57D75">
      <w:pPr>
        <w:jc w:val="center"/>
      </w:pPr>
      <w:r>
        <w:t xml:space="preserve">Figure 2: Block diagram for </w:t>
      </w:r>
      <w:proofErr w:type="spellStart"/>
      <w:proofErr w:type="gramStart"/>
      <w:r>
        <w:t>RTCTimer</w:t>
      </w:r>
      <w:proofErr w:type="spellEnd"/>
      <w:r>
        <w:t>(</w:t>
      </w:r>
      <w:proofErr w:type="gramEnd"/>
      <w:r>
        <w:t>) task</w:t>
      </w:r>
    </w:p>
    <w:p w:rsidR="00F57D75" w:rsidRDefault="00F57D75" w:rsidP="00F57D75">
      <w:pPr>
        <w:pStyle w:val="ListParagraph"/>
        <w:numPr>
          <w:ilvl w:val="0"/>
          <w:numId w:val="2"/>
        </w:numPr>
      </w:pPr>
      <w:r>
        <w:t>Refer to Figure 3</w:t>
      </w:r>
      <w:r>
        <w:t xml:space="preserve"> for the block diagram of the </w:t>
      </w:r>
      <w:proofErr w:type="spellStart"/>
      <w:r>
        <w:t>WriteLCD</w:t>
      </w:r>
      <w:proofErr w:type="spellEnd"/>
      <w:r>
        <w:t xml:space="preserve"> (</w:t>
      </w:r>
      <w:r>
        <w:t>)</w:t>
      </w:r>
      <w:r>
        <w:t xml:space="preserve"> task</w:t>
      </w:r>
    </w:p>
    <w:p w:rsidR="00F57D75" w:rsidRDefault="00F57D75" w:rsidP="00F57D75">
      <w:pPr>
        <w:jc w:val="center"/>
      </w:pPr>
      <w:r>
        <w:rPr>
          <w:noProof/>
        </w:rPr>
        <w:lastRenderedPageBreak/>
        <w:drawing>
          <wp:inline distT="0" distB="0" distL="0" distR="0" wp14:anchorId="62165650" wp14:editId="75B4745D">
            <wp:extent cx="2381250" cy="29765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4099" cy="2992622"/>
                    </a:xfrm>
                    <a:prstGeom prst="rect">
                      <a:avLst/>
                    </a:prstGeom>
                  </pic:spPr>
                </pic:pic>
              </a:graphicData>
            </a:graphic>
          </wp:inline>
        </w:drawing>
      </w:r>
    </w:p>
    <w:p w:rsidR="00F57D75" w:rsidRDefault="00F57D75" w:rsidP="00F57D75">
      <w:pPr>
        <w:jc w:val="center"/>
      </w:pPr>
      <w:r>
        <w:t xml:space="preserve">Figure 3: Block diagram for </w:t>
      </w:r>
      <w:proofErr w:type="spellStart"/>
      <w:r>
        <w:t>WriteLCD</w:t>
      </w:r>
      <w:proofErr w:type="spellEnd"/>
      <w:r>
        <w:t xml:space="preserve"> () task</w:t>
      </w:r>
    </w:p>
    <w:p w:rsidR="00F57D75" w:rsidRDefault="00F57D75" w:rsidP="00F57D75">
      <w:pPr>
        <w:pStyle w:val="ListParagraph"/>
        <w:numPr>
          <w:ilvl w:val="0"/>
          <w:numId w:val="3"/>
        </w:numPr>
      </w:pPr>
      <w:r>
        <w:t>See attached zip file</w:t>
      </w:r>
      <w:r>
        <w:t xml:space="preserve"> for the code of the design</w:t>
      </w:r>
    </w:p>
    <w:p w:rsidR="003A5841" w:rsidRDefault="003A5841" w:rsidP="003A5841">
      <w:pPr>
        <w:pStyle w:val="Heading1"/>
      </w:pPr>
      <w:r>
        <w:t>Verification</w:t>
      </w:r>
    </w:p>
    <w:p w:rsidR="00F57D75" w:rsidRPr="00F57D75" w:rsidRDefault="00F57D75" w:rsidP="00F57D75">
      <w:r>
        <w:tab/>
        <w:t xml:space="preserve">The program was first tested by pressing RD6. </w:t>
      </w:r>
      <w:r w:rsidR="003D15ED">
        <w:t xml:space="preserve">After 100 presses, the LCD did indeed display “Count = 00100”, which confirm that the counter portion of the program is working. The program was then tested by pressing RD7. Once pressed, the LCD did indeed switched to the display for the RTC. RD6 was then pressed to confirm that the LCD display switches back to the counter display. The program was then allow to run for over 1 hour. Once this 1 hour was up, it was confirmed that the LCD output for the RTC display does display the correct value. </w:t>
      </w:r>
    </w:p>
    <w:p w:rsidR="003A5841" w:rsidRDefault="003A5841" w:rsidP="003A5841">
      <w:pPr>
        <w:pStyle w:val="Heading1"/>
      </w:pPr>
      <w:r>
        <w:t>Questions</w:t>
      </w:r>
    </w:p>
    <w:p w:rsidR="00B822B0" w:rsidRDefault="00B822B0" w:rsidP="00B822B0">
      <w:pPr>
        <w:pStyle w:val="ListParagraph"/>
        <w:numPr>
          <w:ilvl w:val="0"/>
          <w:numId w:val="4"/>
        </w:numPr>
      </w:pPr>
      <w:r>
        <w:t xml:space="preserve">What would happen if the </w:t>
      </w:r>
      <w:proofErr w:type="spellStart"/>
      <w:proofErr w:type="gramStart"/>
      <w:r>
        <w:t>WriteLCD</w:t>
      </w:r>
      <w:proofErr w:type="spellEnd"/>
      <w:r>
        <w:t>(</w:t>
      </w:r>
      <w:proofErr w:type="gramEnd"/>
      <w:r>
        <w:t xml:space="preserve">) function took a long time to complete?  </w:t>
      </w:r>
    </w:p>
    <w:p w:rsidR="00B822B0" w:rsidRDefault="00B822B0" w:rsidP="00B822B0">
      <w:pPr>
        <w:pStyle w:val="ListParagraph"/>
        <w:numPr>
          <w:ilvl w:val="1"/>
          <w:numId w:val="4"/>
        </w:numPr>
      </w:pPr>
      <w:r>
        <w:t xml:space="preserve">The program will not record the presses of the buttons and the RTC time will not be updated. </w:t>
      </w:r>
    </w:p>
    <w:p w:rsidR="00B822B0" w:rsidRDefault="00B822B0" w:rsidP="00B822B0">
      <w:pPr>
        <w:pStyle w:val="ListParagraph"/>
        <w:numPr>
          <w:ilvl w:val="0"/>
          <w:numId w:val="4"/>
        </w:numPr>
      </w:pPr>
      <w:r>
        <w:t xml:space="preserve">What is the maximum time that </w:t>
      </w:r>
      <w:proofErr w:type="spellStart"/>
      <w:r>
        <w:t>WriteLCD</w:t>
      </w:r>
      <w:proofErr w:type="spellEnd"/>
      <w:r>
        <w:t xml:space="preserve"> () can execute before effecting the other tasks?</w:t>
      </w:r>
    </w:p>
    <w:p w:rsidR="00B822B0" w:rsidRDefault="00B822B0" w:rsidP="00B822B0">
      <w:pPr>
        <w:pStyle w:val="ListParagraph"/>
        <w:numPr>
          <w:ilvl w:val="1"/>
          <w:numId w:val="4"/>
        </w:numPr>
      </w:pPr>
      <w:r>
        <w:t xml:space="preserve">9.99 </w:t>
      </w:r>
      <w:proofErr w:type="spellStart"/>
      <w:r>
        <w:t>ms</w:t>
      </w:r>
      <w:proofErr w:type="spellEnd"/>
    </w:p>
    <w:p w:rsidR="00B822B0" w:rsidRDefault="00B822B0" w:rsidP="00B822B0">
      <w:pPr>
        <w:pStyle w:val="ListParagraph"/>
        <w:numPr>
          <w:ilvl w:val="0"/>
          <w:numId w:val="4"/>
        </w:numPr>
      </w:pPr>
      <w:r>
        <w:t>Is our homemade RTOS a preemptive or cooperative scheduler?</w:t>
      </w:r>
    </w:p>
    <w:p w:rsidR="00B822B0" w:rsidRDefault="00B822B0" w:rsidP="00B822B0">
      <w:pPr>
        <w:pStyle w:val="ListParagraph"/>
        <w:numPr>
          <w:ilvl w:val="1"/>
          <w:numId w:val="4"/>
        </w:numPr>
      </w:pPr>
      <w:r>
        <w:t>Cooperative scheduler</w:t>
      </w:r>
    </w:p>
    <w:p w:rsidR="00B822B0" w:rsidRDefault="00B822B0" w:rsidP="00B822B0">
      <w:pPr>
        <w:pStyle w:val="ListParagraph"/>
        <w:numPr>
          <w:ilvl w:val="0"/>
          <w:numId w:val="4"/>
        </w:numPr>
      </w:pPr>
      <w:r>
        <w:t>Will the RTC have an error due to the ISR that will accumulate over time?</w:t>
      </w:r>
    </w:p>
    <w:p w:rsidR="00B822B0" w:rsidRDefault="00B822B0" w:rsidP="00B822B0">
      <w:pPr>
        <w:pStyle w:val="ListParagraph"/>
        <w:numPr>
          <w:ilvl w:val="1"/>
          <w:numId w:val="4"/>
        </w:numPr>
      </w:pPr>
      <w:r>
        <w:t xml:space="preserve">Yes, but this should not be much a problem since the program only sits in the ISR for 2 instruction cycles. </w:t>
      </w:r>
    </w:p>
    <w:p w:rsidR="00B822B0" w:rsidRPr="00B822B0" w:rsidRDefault="00B822B0" w:rsidP="00B822B0"/>
    <w:p w:rsidR="003A5841" w:rsidRDefault="003A5841" w:rsidP="003A5841">
      <w:pPr>
        <w:pStyle w:val="Heading1"/>
      </w:pPr>
      <w:r>
        <w:lastRenderedPageBreak/>
        <w:t xml:space="preserve">Conclusions and Limitations </w:t>
      </w:r>
    </w:p>
    <w:p w:rsidR="003A5841" w:rsidRPr="003A5841" w:rsidRDefault="00B822B0" w:rsidP="00B822B0">
      <w:pPr>
        <w:pStyle w:val="ListParagraph"/>
        <w:numPr>
          <w:ilvl w:val="0"/>
          <w:numId w:val="3"/>
        </w:numPr>
      </w:pPr>
      <w:r>
        <w:t xml:space="preserve">The program worked as it should and I did not see any limitation to the program </w:t>
      </w:r>
    </w:p>
    <w:sectPr w:rsidR="003A5841" w:rsidRPr="003A5841" w:rsidSect="0083555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58B9" w:rsidRDefault="008E58B9" w:rsidP="00F57D75">
      <w:pPr>
        <w:spacing w:after="0" w:line="240" w:lineRule="auto"/>
      </w:pPr>
      <w:r>
        <w:separator/>
      </w:r>
    </w:p>
  </w:endnote>
  <w:endnote w:type="continuationSeparator" w:id="0">
    <w:p w:rsidR="008E58B9" w:rsidRDefault="008E58B9" w:rsidP="00F57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58B9" w:rsidRDefault="008E58B9" w:rsidP="00F57D75">
      <w:pPr>
        <w:spacing w:after="0" w:line="240" w:lineRule="auto"/>
      </w:pPr>
      <w:r>
        <w:separator/>
      </w:r>
    </w:p>
  </w:footnote>
  <w:footnote w:type="continuationSeparator" w:id="0">
    <w:p w:rsidR="008E58B9" w:rsidRDefault="008E58B9" w:rsidP="00F57D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740023"/>
      <w:docPartObj>
        <w:docPartGallery w:val="Page Numbers (Top of Page)"/>
        <w:docPartUnique/>
      </w:docPartObj>
    </w:sdtPr>
    <w:sdtEndPr>
      <w:rPr>
        <w:color w:val="7F7F7F" w:themeColor="background1" w:themeShade="7F"/>
        <w:spacing w:val="60"/>
      </w:rPr>
    </w:sdtEndPr>
    <w:sdtContent>
      <w:p w:rsidR="00F57D75" w:rsidRDefault="00F57D7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C64C00" w:rsidRPr="00C64C00">
          <w:rPr>
            <w:b/>
            <w:bCs/>
            <w:noProof/>
          </w:rPr>
          <w:t>1</w:t>
        </w:r>
        <w:r>
          <w:rPr>
            <w:b/>
            <w:bCs/>
            <w:noProof/>
          </w:rPr>
          <w:fldChar w:fldCharType="end"/>
        </w:r>
        <w:r>
          <w:rPr>
            <w:b/>
            <w:bCs/>
          </w:rPr>
          <w:t xml:space="preserve"> | </w:t>
        </w:r>
        <w:r>
          <w:rPr>
            <w:color w:val="7F7F7F" w:themeColor="background1" w:themeShade="7F"/>
            <w:spacing w:val="60"/>
          </w:rPr>
          <w:t>Page</w:t>
        </w:r>
      </w:p>
    </w:sdtContent>
  </w:sdt>
  <w:p w:rsidR="00F57D75" w:rsidRDefault="00F57D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C41DF"/>
    <w:multiLevelType w:val="hybridMultilevel"/>
    <w:tmpl w:val="7D16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F76B87"/>
    <w:multiLevelType w:val="hybridMultilevel"/>
    <w:tmpl w:val="C06A5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773EBF"/>
    <w:multiLevelType w:val="hybridMultilevel"/>
    <w:tmpl w:val="C06689B4"/>
    <w:lvl w:ilvl="0" w:tplc="8C5C0F78">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8724ED"/>
    <w:multiLevelType w:val="hybridMultilevel"/>
    <w:tmpl w:val="02B414B8"/>
    <w:lvl w:ilvl="0" w:tplc="01568C2C">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4A1"/>
    <w:rsid w:val="00230BEF"/>
    <w:rsid w:val="003A5841"/>
    <w:rsid w:val="003D15ED"/>
    <w:rsid w:val="004F54A1"/>
    <w:rsid w:val="0050586C"/>
    <w:rsid w:val="007459AC"/>
    <w:rsid w:val="007968B0"/>
    <w:rsid w:val="007E5264"/>
    <w:rsid w:val="008E58B9"/>
    <w:rsid w:val="009B7B7E"/>
    <w:rsid w:val="00A80167"/>
    <w:rsid w:val="00B32150"/>
    <w:rsid w:val="00B822B0"/>
    <w:rsid w:val="00C45173"/>
    <w:rsid w:val="00C64C00"/>
    <w:rsid w:val="00DE3C29"/>
    <w:rsid w:val="00ED04D4"/>
    <w:rsid w:val="00F5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B1E02-BF40-43A2-B0DB-D407031B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841"/>
    <w:pPr>
      <w:spacing w:after="200" w:line="276" w:lineRule="auto"/>
    </w:pPr>
    <w:rPr>
      <w:rFonts w:eastAsiaTheme="minorEastAsia"/>
    </w:rPr>
  </w:style>
  <w:style w:type="paragraph" w:styleId="Heading1">
    <w:name w:val="heading 1"/>
    <w:basedOn w:val="Normal"/>
    <w:next w:val="Normal"/>
    <w:link w:val="Heading1Char"/>
    <w:uiPriority w:val="9"/>
    <w:qFormat/>
    <w:rsid w:val="003A58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584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A5841"/>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584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3A5841"/>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3A5841"/>
    <w:pPr>
      <w:ind w:left="720"/>
      <w:contextualSpacing/>
    </w:pPr>
  </w:style>
  <w:style w:type="paragraph" w:styleId="Title">
    <w:name w:val="Title"/>
    <w:basedOn w:val="Normal"/>
    <w:next w:val="Normal"/>
    <w:link w:val="TitleChar"/>
    <w:uiPriority w:val="10"/>
    <w:qFormat/>
    <w:rsid w:val="003A584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A5841"/>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3A584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57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D75"/>
    <w:rPr>
      <w:rFonts w:eastAsiaTheme="minorEastAsia"/>
    </w:rPr>
  </w:style>
  <w:style w:type="paragraph" w:styleId="Footer">
    <w:name w:val="footer"/>
    <w:basedOn w:val="Normal"/>
    <w:link w:val="FooterChar"/>
    <w:uiPriority w:val="99"/>
    <w:unhideWhenUsed/>
    <w:rsid w:val="00F57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D75"/>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uang\Dropbox\School\Spring%202014\EmbeddedSystems\Lab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Labs_Template</Template>
  <TotalTime>941</TotalTime>
  <Pages>6</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Microsoft account</cp:lastModifiedBy>
  <cp:revision>4</cp:revision>
  <dcterms:created xsi:type="dcterms:W3CDTF">2014-03-27T22:14:00Z</dcterms:created>
  <dcterms:modified xsi:type="dcterms:W3CDTF">2014-03-28T17:03:00Z</dcterms:modified>
</cp:coreProperties>
</file>